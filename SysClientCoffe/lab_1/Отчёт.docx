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55285C" w:rsidRDefault="0055285C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Pr="0055285C">
              <w:t xml:space="preserve"> </w:t>
            </w:r>
            <w:r>
              <w:t>№1</w:t>
            </w:r>
          </w:p>
          <w:p w:rsidR="00BD2847" w:rsidRDefault="005A0176" w:rsidP="00C23072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55285C">
              <w:t xml:space="preserve">Управление программными </w:t>
            </w:r>
            <w:r w:rsidR="00C23072">
              <w:t>проектами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</w:t>
            </w:r>
            <w:r w:rsidR="0055285C">
              <w:t>и</w:t>
            </w:r>
            <w:r>
              <w:t>:</w:t>
            </w:r>
          </w:p>
          <w:p w:rsidR="004E00AA" w:rsidRDefault="004E00AA" w:rsidP="00863969">
            <w:pPr>
              <w:ind w:firstLine="0"/>
            </w:pPr>
            <w:r>
              <w:t>Студент</w:t>
            </w:r>
            <w:r w:rsidR="0055285C">
              <w:t>ы</w:t>
            </w:r>
            <w:r>
              <w:t xml:space="preserve"> группы</w:t>
            </w:r>
            <w:r w:rsidR="005A0176">
              <w:t xml:space="preserve"> Б0</w:t>
            </w:r>
            <w:r w:rsidR="00863969">
              <w:rPr>
                <w:lang w:val="en-US"/>
              </w:rPr>
              <w:t>7</w:t>
            </w:r>
            <w:r w:rsidR="005A0176">
              <w:t>-191-</w:t>
            </w:r>
            <w:r w:rsidR="006071F0">
              <w:t xml:space="preserve">1, </w:t>
            </w:r>
            <w:r w:rsidR="005A0176">
              <w:t>2</w:t>
            </w:r>
          </w:p>
        </w:tc>
        <w:tc>
          <w:tcPr>
            <w:tcW w:w="4672" w:type="dxa"/>
          </w:tcPr>
          <w:p w:rsidR="004E00AA" w:rsidRDefault="006071F0" w:rsidP="004E00AA">
            <w:pPr>
              <w:ind w:firstLine="0"/>
              <w:jc w:val="right"/>
            </w:pPr>
            <w:r>
              <w:t>И. И</w:t>
            </w:r>
            <w:r w:rsidR="004E00AA">
              <w:t xml:space="preserve">. </w:t>
            </w:r>
            <w:r>
              <w:t>Сергеев</w:t>
            </w:r>
          </w:p>
          <w:p w:rsidR="0055285C" w:rsidRDefault="006071F0" w:rsidP="006071F0">
            <w:pPr>
              <w:ind w:firstLine="0"/>
              <w:jc w:val="right"/>
            </w:pPr>
            <w:r>
              <w:t>А</w:t>
            </w:r>
            <w:r w:rsidR="0055285C">
              <w:t xml:space="preserve">. </w:t>
            </w:r>
            <w:r>
              <w:t>В</w:t>
            </w:r>
            <w:r w:rsidR="0055285C">
              <w:t xml:space="preserve">. </w:t>
            </w:r>
            <w:r>
              <w:t>Сутягин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4E00AA" w:rsidP="0055285C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Default="004E00AA" w:rsidP="00E109BF">
            <w:pPr>
              <w:ind w:firstLine="0"/>
              <w:jc w:val="center"/>
            </w:pPr>
            <w:r>
              <w:t>Ижевск 201</w:t>
            </w:r>
            <w:r w:rsidR="00E109BF">
              <w:t>5</w:t>
            </w:r>
          </w:p>
        </w:tc>
      </w:tr>
    </w:tbl>
    <w:p w:rsidR="006071F0" w:rsidRPr="00723987" w:rsidRDefault="006071F0" w:rsidP="006071F0">
      <w:pPr>
        <w:rPr>
          <w:rFonts w:cs="Times New Roman"/>
          <w:szCs w:val="28"/>
        </w:rPr>
      </w:pPr>
      <w:r w:rsidRPr="0064627C">
        <w:rPr>
          <w:rFonts w:cs="Times New Roman"/>
          <w:szCs w:val="28"/>
        </w:rPr>
        <w:lastRenderedPageBreak/>
        <w:t xml:space="preserve">Система учета клиентов </w:t>
      </w:r>
      <w:r>
        <w:rPr>
          <w:rFonts w:cs="Times New Roman"/>
          <w:szCs w:val="28"/>
        </w:rPr>
        <w:t xml:space="preserve">для сети </w:t>
      </w:r>
      <w:proofErr w:type="spellStart"/>
      <w:r>
        <w:rPr>
          <w:rFonts w:cs="Times New Roman"/>
          <w:szCs w:val="28"/>
        </w:rPr>
        <w:t>кофейн</w:t>
      </w:r>
      <w:proofErr w:type="spellEnd"/>
      <w:r w:rsidRPr="00723987">
        <w:rPr>
          <w:rFonts w:cs="Times New Roman"/>
          <w:szCs w:val="28"/>
        </w:rPr>
        <w:t>.</w:t>
      </w:r>
    </w:p>
    <w:p w:rsidR="006071F0" w:rsidRDefault="006071F0" w:rsidP="006071F0"/>
    <w:p w:rsidR="006071F0" w:rsidRDefault="006071F0" w:rsidP="006071F0">
      <w:r>
        <w:t>1.</w:t>
      </w:r>
      <w:r>
        <w:tab/>
        <w:t xml:space="preserve">Разграничение прав доступа. </w:t>
      </w:r>
      <w:proofErr w:type="spellStart"/>
      <w:r>
        <w:t>Бариста</w:t>
      </w:r>
      <w:proofErr w:type="spellEnd"/>
      <w:r>
        <w:t xml:space="preserve">, Менеджер, Аналитик.  Доступ </w:t>
      </w:r>
      <w:proofErr w:type="spellStart"/>
      <w:r>
        <w:t>Бариста</w:t>
      </w:r>
      <w:proofErr w:type="spellEnd"/>
      <w:r>
        <w:t xml:space="preserve">: список товаров для продажи, сохранение продажи, поиск клиента, сохранение и добавление нового клиента. Доступ Менеджер: Полные права доступа. Доступ аналитик: Чтение информации о клиентах, продажах, </w:t>
      </w:r>
      <w:proofErr w:type="spellStart"/>
      <w:r>
        <w:t>бариста</w:t>
      </w:r>
      <w:proofErr w:type="spellEnd"/>
      <w:r>
        <w:t>, график воронки продаж, график по продажам, клиентам.</w:t>
      </w:r>
    </w:p>
    <w:p w:rsidR="006071F0" w:rsidRDefault="006071F0" w:rsidP="006071F0">
      <w:r>
        <w:t>2.</w:t>
      </w:r>
      <w:r>
        <w:tab/>
        <w:t>Аутентификация. Ввод логина и пароля.</w:t>
      </w:r>
    </w:p>
    <w:p w:rsidR="006071F0" w:rsidRDefault="006071F0" w:rsidP="006071F0">
      <w:r>
        <w:t>3.</w:t>
      </w:r>
      <w:r>
        <w:tab/>
        <w:t>Сохранение сессий – сохранение пользователя системы, времени входа и выхода из системы.</w:t>
      </w:r>
    </w:p>
    <w:p w:rsidR="006071F0" w:rsidRDefault="006071F0" w:rsidP="006071F0">
      <w:r>
        <w:t>4.</w:t>
      </w:r>
      <w:r>
        <w:tab/>
        <w:t>Не удалять любую информацию из базы, а помечать что удалено.</w:t>
      </w:r>
    </w:p>
    <w:p w:rsidR="006071F0" w:rsidRDefault="006071F0" w:rsidP="006071F0">
      <w:r>
        <w:t>5.</w:t>
      </w:r>
      <w:r>
        <w:tab/>
        <w:t xml:space="preserve">Создавать </w:t>
      </w:r>
      <w:proofErr w:type="spellStart"/>
      <w:r>
        <w:t>бэкап</w:t>
      </w:r>
      <w:proofErr w:type="spellEnd"/>
      <w:r>
        <w:t xml:space="preserve"> данных каждый день в 23:00.</w:t>
      </w:r>
    </w:p>
    <w:p w:rsidR="006071F0" w:rsidRDefault="006071F0" w:rsidP="006071F0">
      <w:r>
        <w:t>6.</w:t>
      </w:r>
      <w:r>
        <w:tab/>
        <w:t>Выводить отдельно информацию, которая была удалена в интерфейсе менеджера.</w:t>
      </w:r>
    </w:p>
    <w:p w:rsidR="006071F0" w:rsidRDefault="006071F0" w:rsidP="006071F0">
      <w:r>
        <w:t>7.</w:t>
      </w:r>
      <w:r>
        <w:tab/>
        <w:t xml:space="preserve">Информация о клиентах. Клиент сообщает номер телефона и имя, </w:t>
      </w:r>
      <w:proofErr w:type="spellStart"/>
      <w:r>
        <w:t>Бариста</w:t>
      </w:r>
      <w:proofErr w:type="spellEnd"/>
      <w:r>
        <w:t xml:space="preserve"> сохраняет запись о клиенте в системе. </w:t>
      </w:r>
    </w:p>
    <w:p w:rsidR="006071F0" w:rsidRPr="00300CA7" w:rsidRDefault="006071F0" w:rsidP="006071F0">
      <w:r>
        <w:t>8.</w:t>
      </w:r>
      <w:r>
        <w:tab/>
        <w:t xml:space="preserve">Регистрация персонала. Интерфейс менеджера содержит возможность регистрации </w:t>
      </w:r>
      <w:proofErr w:type="spellStart"/>
      <w:r>
        <w:t>Бариста</w:t>
      </w:r>
      <w:proofErr w:type="spellEnd"/>
      <w:r>
        <w:t xml:space="preserve"> или аналитиков. Первый менеджер существует в системе под логином и паролем</w:t>
      </w:r>
      <w:r w:rsidRPr="00300CA7">
        <w:t xml:space="preserve">: </w:t>
      </w:r>
      <w:r>
        <w:rPr>
          <w:lang w:val="en-US"/>
        </w:rPr>
        <w:t>admin</w:t>
      </w:r>
      <w:r w:rsidRPr="00300CA7">
        <w:t>.</w:t>
      </w:r>
    </w:p>
    <w:p w:rsidR="006071F0" w:rsidRDefault="006071F0" w:rsidP="006071F0">
      <w:r>
        <w:t>9.</w:t>
      </w:r>
      <w:r>
        <w:tab/>
        <w:t xml:space="preserve">Информация о товарах. Менеджер вводит данные о товаре (тип, стоимость, название, объём\вес, дата и время продажи) и сохраняет их в базе. </w:t>
      </w:r>
    </w:p>
    <w:p w:rsidR="006071F0" w:rsidRDefault="006071F0" w:rsidP="006071F0">
      <w:r>
        <w:t>10.</w:t>
      </w:r>
      <w:r>
        <w:tab/>
        <w:t xml:space="preserve">Информация о продажах. Клиент сообщает номер телефона, система находит клиента в базе, Клиент сообщает товар, который хочет приобрести, </w:t>
      </w:r>
      <w:proofErr w:type="spellStart"/>
      <w:r>
        <w:t>бариста</w:t>
      </w:r>
      <w:proofErr w:type="spellEnd"/>
      <w:r>
        <w:t xml:space="preserve"> выбирает товар из списка товаров и сохраняет информацию в базе.</w:t>
      </w:r>
    </w:p>
    <w:p w:rsidR="006071F0" w:rsidRDefault="006071F0" w:rsidP="006071F0">
      <w:r>
        <w:t>11.</w:t>
      </w:r>
      <w:r>
        <w:tab/>
        <w:t xml:space="preserve"> График продаж. Количество проданных товаров и сумма прибыли по каждому товару, типу товара. Выбор </w:t>
      </w:r>
      <w:proofErr w:type="spellStart"/>
      <w:r>
        <w:t>таймфрейма</w:t>
      </w:r>
      <w:proofErr w:type="spellEnd"/>
      <w:r>
        <w:t xml:space="preserve"> графика, час, день, неделя (Количество продаж в час, за день). Фильтры: Точка продаж, </w:t>
      </w:r>
      <w:proofErr w:type="spellStart"/>
      <w:r>
        <w:t>Бариста</w:t>
      </w:r>
      <w:proofErr w:type="spellEnd"/>
      <w:r>
        <w:t>, диапазон дат.</w:t>
      </w:r>
    </w:p>
    <w:p w:rsidR="006071F0" w:rsidRDefault="006071F0" w:rsidP="006071F0">
      <w:r>
        <w:lastRenderedPageBreak/>
        <w:t>12.</w:t>
      </w:r>
      <w:r>
        <w:tab/>
        <w:t xml:space="preserve"> График по клиентам. Количество клиентов по времени. Выбор </w:t>
      </w:r>
      <w:proofErr w:type="spellStart"/>
      <w:r>
        <w:t>таймфрейма</w:t>
      </w:r>
      <w:proofErr w:type="spellEnd"/>
      <w:r>
        <w:t xml:space="preserve"> графика, час, день, неделя. Фильтры: Точка продаж, </w:t>
      </w:r>
      <w:proofErr w:type="spellStart"/>
      <w:r>
        <w:t>Бариста</w:t>
      </w:r>
      <w:proofErr w:type="spellEnd"/>
      <w:r>
        <w:t>, диапазон дат.</w:t>
      </w:r>
    </w:p>
    <w:p w:rsidR="006071F0" w:rsidRPr="0054140D" w:rsidRDefault="006071F0" w:rsidP="006071F0">
      <w:r>
        <w:t>13.</w:t>
      </w:r>
      <w:r>
        <w:tab/>
        <w:t>Отправка смс выбранному списку клиентов. Список клиентов создается в интерфейсе менеджера с помощью фильтров по точкам, в которых чаще всего покупают, по уровню активности клиента.</w:t>
      </w:r>
    </w:p>
    <w:p w:rsidR="006071F0" w:rsidRDefault="006071F0" w:rsidP="006071F0">
      <w:r>
        <w:t>14.</w:t>
      </w:r>
      <w:r>
        <w:tab/>
        <w:t xml:space="preserve"> График воронки продаж. Количество клиентов в базе, количество смс, количество продаж за период акции. Фильтры: Точка продаж, </w:t>
      </w:r>
      <w:proofErr w:type="spellStart"/>
      <w:r>
        <w:t>Бариста</w:t>
      </w:r>
      <w:proofErr w:type="spellEnd"/>
      <w:r>
        <w:t>, диапазон дат, акция, тип смс, товар.</w:t>
      </w:r>
    </w:p>
    <w:p w:rsidR="006071F0" w:rsidRDefault="006071F0" w:rsidP="006071F0">
      <w:r>
        <w:t>15.</w:t>
      </w:r>
      <w:r>
        <w:tab/>
        <w:t xml:space="preserve"> Сводная информация о </w:t>
      </w:r>
      <w:proofErr w:type="spellStart"/>
      <w:r>
        <w:t>бариста</w:t>
      </w:r>
      <w:proofErr w:type="spellEnd"/>
      <w:r>
        <w:t>. График опозданий, количество продаж по типу товара и по временному диапазону, средний чек по продажам.</w:t>
      </w:r>
    </w:p>
    <w:p w:rsidR="007332C7" w:rsidRPr="007332C7" w:rsidRDefault="006071F0" w:rsidP="006071F0">
      <w:pPr>
        <w:pStyle w:val="1"/>
        <w:numPr>
          <w:ilvl w:val="0"/>
          <w:numId w:val="0"/>
        </w:numPr>
        <w:ind w:firstLine="851"/>
      </w:pPr>
      <w:r>
        <w:t>16.</w:t>
      </w:r>
      <w:r>
        <w:tab/>
        <w:t xml:space="preserve">Конкурс </w:t>
      </w:r>
      <w:proofErr w:type="spellStart"/>
      <w:r>
        <w:t>бариста</w:t>
      </w:r>
      <w:proofErr w:type="spellEnd"/>
      <w:r>
        <w:t xml:space="preserve"> - Лучший </w:t>
      </w:r>
      <w:proofErr w:type="spellStart"/>
      <w:r>
        <w:t>бариста</w:t>
      </w:r>
      <w:proofErr w:type="spellEnd"/>
      <w:r>
        <w:t xml:space="preserve"> месяца. Определяется по среднему чеку и количеству продаж.</w:t>
      </w:r>
      <w:bookmarkStart w:id="0" w:name="_GoBack"/>
      <w:bookmarkEnd w:id="0"/>
    </w:p>
    <w:sectPr w:rsidR="007332C7" w:rsidRPr="007332C7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AE" w:rsidRDefault="00F349AE" w:rsidP="005A0176">
      <w:pPr>
        <w:spacing w:after="0" w:line="240" w:lineRule="auto"/>
      </w:pPr>
      <w:r>
        <w:separator/>
      </w:r>
    </w:p>
  </w:endnote>
  <w:endnote w:type="continuationSeparator" w:id="0">
    <w:p w:rsidR="00F349AE" w:rsidRDefault="00F349AE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AE" w:rsidRDefault="00F349AE" w:rsidP="005A0176">
      <w:pPr>
        <w:spacing w:after="0" w:line="240" w:lineRule="auto"/>
      </w:pPr>
      <w:r>
        <w:separator/>
      </w:r>
    </w:p>
  </w:footnote>
  <w:footnote w:type="continuationSeparator" w:id="0">
    <w:p w:rsidR="00F349AE" w:rsidRDefault="00F349AE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1F0">
          <w:rPr>
            <w:noProof/>
          </w:rPr>
          <w:t>3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301113"/>
    <w:multiLevelType w:val="multilevel"/>
    <w:tmpl w:val="62B64DA2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3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4" w15:restartNumberingAfterBreak="0">
    <w:nsid w:val="37987EBD"/>
    <w:multiLevelType w:val="hybridMultilevel"/>
    <w:tmpl w:val="075CBF9C"/>
    <w:lvl w:ilvl="0" w:tplc="2AA42B7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6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C"/>
    <w:rsid w:val="00000131"/>
    <w:rsid w:val="00005087"/>
    <w:rsid w:val="00005316"/>
    <w:rsid w:val="00007343"/>
    <w:rsid w:val="00035299"/>
    <w:rsid w:val="00046E89"/>
    <w:rsid w:val="00056795"/>
    <w:rsid w:val="000B2B1B"/>
    <w:rsid w:val="000C34E0"/>
    <w:rsid w:val="000C6DA2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5B4B"/>
    <w:rsid w:val="0032474F"/>
    <w:rsid w:val="0034105C"/>
    <w:rsid w:val="00393C8E"/>
    <w:rsid w:val="00406F71"/>
    <w:rsid w:val="00493522"/>
    <w:rsid w:val="004E00AA"/>
    <w:rsid w:val="0055285C"/>
    <w:rsid w:val="005A0176"/>
    <w:rsid w:val="006071F0"/>
    <w:rsid w:val="006176B5"/>
    <w:rsid w:val="006748EC"/>
    <w:rsid w:val="006B3763"/>
    <w:rsid w:val="006B4FAF"/>
    <w:rsid w:val="006C433B"/>
    <w:rsid w:val="006D27BD"/>
    <w:rsid w:val="006E44E8"/>
    <w:rsid w:val="007247C2"/>
    <w:rsid w:val="007332C7"/>
    <w:rsid w:val="007929B3"/>
    <w:rsid w:val="007B5030"/>
    <w:rsid w:val="007E4560"/>
    <w:rsid w:val="007E46DA"/>
    <w:rsid w:val="00815850"/>
    <w:rsid w:val="00863969"/>
    <w:rsid w:val="008711A9"/>
    <w:rsid w:val="00882A22"/>
    <w:rsid w:val="008D5324"/>
    <w:rsid w:val="008E24A4"/>
    <w:rsid w:val="008F21AA"/>
    <w:rsid w:val="0092631E"/>
    <w:rsid w:val="00926B45"/>
    <w:rsid w:val="0099039E"/>
    <w:rsid w:val="009B625D"/>
    <w:rsid w:val="009C246A"/>
    <w:rsid w:val="009F750D"/>
    <w:rsid w:val="00A009A7"/>
    <w:rsid w:val="00A34270"/>
    <w:rsid w:val="00A97800"/>
    <w:rsid w:val="00AA0140"/>
    <w:rsid w:val="00AA0533"/>
    <w:rsid w:val="00AA4DB8"/>
    <w:rsid w:val="00AC1BD4"/>
    <w:rsid w:val="00AE4EAF"/>
    <w:rsid w:val="00B220DE"/>
    <w:rsid w:val="00B37A2D"/>
    <w:rsid w:val="00B4032F"/>
    <w:rsid w:val="00B520C7"/>
    <w:rsid w:val="00B54319"/>
    <w:rsid w:val="00B93267"/>
    <w:rsid w:val="00BC2F39"/>
    <w:rsid w:val="00BC7876"/>
    <w:rsid w:val="00BD2847"/>
    <w:rsid w:val="00BE22C6"/>
    <w:rsid w:val="00C05F81"/>
    <w:rsid w:val="00C12F36"/>
    <w:rsid w:val="00C23072"/>
    <w:rsid w:val="00C40BFA"/>
    <w:rsid w:val="00C8110F"/>
    <w:rsid w:val="00CB0DFA"/>
    <w:rsid w:val="00CD24A5"/>
    <w:rsid w:val="00CF495C"/>
    <w:rsid w:val="00D23B43"/>
    <w:rsid w:val="00D359ED"/>
    <w:rsid w:val="00D8628E"/>
    <w:rsid w:val="00DC5CE3"/>
    <w:rsid w:val="00DD61E1"/>
    <w:rsid w:val="00DF7100"/>
    <w:rsid w:val="00E00AF9"/>
    <w:rsid w:val="00E109BF"/>
    <w:rsid w:val="00E271BC"/>
    <w:rsid w:val="00EB2E7D"/>
    <w:rsid w:val="00EC5EE6"/>
    <w:rsid w:val="00EE208E"/>
    <w:rsid w:val="00F0726A"/>
    <w:rsid w:val="00F349AE"/>
    <w:rsid w:val="00F408F0"/>
    <w:rsid w:val="00F52A3D"/>
    <w:rsid w:val="00F654D5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1EE16-03FB-45FA-8247-76191BB2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A0140"/>
    <w:pPr>
      <w:keepNext/>
      <w:keepLines/>
      <w:numPr>
        <w:numId w:val="10"/>
      </w:numPr>
      <w:spacing w:before="600" w:after="60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10154"/>
    <w:pPr>
      <w:keepNext/>
      <w:keepLines/>
      <w:spacing w:after="48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1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1015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F68EEA2-11A5-41E5-8FBD-D02ACF2A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</Template>
  <TotalTime>12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Иван Сергеев</cp:lastModifiedBy>
  <cp:revision>6</cp:revision>
  <cp:lastPrinted>2015-06-04T20:22:00Z</cp:lastPrinted>
  <dcterms:created xsi:type="dcterms:W3CDTF">2015-12-15T12:42:00Z</dcterms:created>
  <dcterms:modified xsi:type="dcterms:W3CDTF">2015-12-16T10:35:00Z</dcterms:modified>
</cp:coreProperties>
</file>